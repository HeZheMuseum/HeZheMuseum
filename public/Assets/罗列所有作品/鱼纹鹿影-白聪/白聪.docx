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467464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“鱼纹鹿影” 服饰设计说明</w:t>
      </w:r>
    </w:p>
    <w:p w14:paraId="60F1F592">
      <w:pPr>
        <w:rPr>
          <w:rFonts w:hint="eastAsia"/>
          <w:lang w:eastAsia="zh"/>
          <w:woUserID w:val="1"/>
        </w:rPr>
      </w:pPr>
    </w:p>
    <w:p w14:paraId="71881335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本系列服饰以 “鱼纹鹿影” 为主题，由哈尔滨华德学院设计呈现，聚焦白族文化元素，展开独特的时尚表达。</w:t>
      </w:r>
    </w:p>
    <w:p w14:paraId="635F0148">
      <w:pPr>
        <w:rPr>
          <w:rFonts w:hint="eastAsia"/>
          <w:lang w:eastAsia="zh"/>
          <w:woUserID w:val="1"/>
        </w:rPr>
      </w:pPr>
    </w:p>
    <w:p w14:paraId="26651C50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一、灵感溯源</w:t>
      </w:r>
    </w:p>
    <w:p w14:paraId="63C5F9B8">
      <w:pPr>
        <w:rPr>
          <w:rFonts w:hint="eastAsia"/>
          <w:lang w:eastAsia="zh"/>
          <w:woUserID w:val="1"/>
        </w:rPr>
      </w:pPr>
    </w:p>
    <w:p w14:paraId="098FE200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深入挖掘白族文化，提取 “鱼” 与 “鹿” 符号。鱼纹在白族文化里，寓意富足、吉祥，是生活愿景的寄托；鹿角元素，象征着白族对自然的敬畏与崇尚，二者共同构建起设计的文化根基 。</w:t>
      </w:r>
    </w:p>
    <w:p w14:paraId="5BA3AA43">
      <w:pPr>
        <w:rPr>
          <w:rFonts w:hint="eastAsia"/>
          <w:lang w:eastAsia="zh"/>
          <w:woUserID w:val="1"/>
        </w:rPr>
      </w:pPr>
    </w:p>
    <w:p w14:paraId="77DE3C9C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二、造型与结构</w:t>
      </w:r>
    </w:p>
    <w:p w14:paraId="7CB3D923">
      <w:pPr>
        <w:rPr>
          <w:rFonts w:hint="eastAsia"/>
          <w:lang w:eastAsia="zh"/>
          <w:woUserID w:val="1"/>
        </w:rPr>
      </w:pPr>
    </w:p>
    <w:p w14:paraId="4F112606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造型上融合传统与现代，既有传统服饰的端庄轮廓，如袍服的流畅线条，又融入现代剪裁，像收腰、不对称设计，让服饰适配当代审美与生活场景。结构注重层次，上衣的拼接、下装的叠搭，丰富视觉效果，展现立体穿着体验 。</w:t>
      </w:r>
    </w:p>
    <w:p w14:paraId="3BA6B36B">
      <w:pPr>
        <w:rPr>
          <w:rFonts w:hint="eastAsia"/>
          <w:lang w:eastAsia="zh"/>
          <w:woUserID w:val="1"/>
        </w:rPr>
      </w:pPr>
    </w:p>
    <w:p w14:paraId="67AC42C3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三、色彩运用</w:t>
      </w:r>
    </w:p>
    <w:p w14:paraId="225044E0">
      <w:pPr>
        <w:rPr>
          <w:rFonts w:hint="eastAsia"/>
          <w:lang w:eastAsia="zh"/>
          <w:woUserID w:val="1"/>
        </w:rPr>
      </w:pPr>
    </w:p>
    <w:p w14:paraId="22EFE06A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选取大地色系为主色调，米白、棕褐等，契合白族生活环境色彩，传递质朴、温暖质感，也呼应自然生态，营造和谐视觉氛围 。</w:t>
      </w:r>
    </w:p>
    <w:p w14:paraId="2194A8A1">
      <w:pPr>
        <w:rPr>
          <w:rFonts w:hint="eastAsia"/>
          <w:lang w:eastAsia="zh"/>
          <w:woUserID w:val="1"/>
        </w:rPr>
      </w:pPr>
    </w:p>
    <w:p w14:paraId="53022857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四、材质与工艺</w:t>
      </w:r>
    </w:p>
    <w:p w14:paraId="49B41ACB">
      <w:pPr>
        <w:rPr>
          <w:rFonts w:hint="eastAsia"/>
          <w:lang w:eastAsia="zh"/>
          <w:woUserID w:val="1"/>
        </w:rPr>
      </w:pPr>
    </w:p>
    <w:p w14:paraId="601ACAE3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材质选用天然纤维面料，模拟传统织物质感，保障穿着舒适。工艺上，将传统鱼纹、几何纹等通过刺绣、印染呈现，传承白族手工艺，让文化符号鲜活于面料之上 。</w:t>
      </w:r>
    </w:p>
    <w:p w14:paraId="03787713">
      <w:pPr>
        <w:rPr>
          <w:rFonts w:hint="eastAsia"/>
          <w:lang w:eastAsia="zh"/>
          <w:woUserID w:val="1"/>
        </w:rPr>
      </w:pPr>
    </w:p>
    <w:p w14:paraId="2AF751A7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五、文化表达与创新</w:t>
      </w:r>
    </w:p>
    <w:p w14:paraId="1A2B22FB">
      <w:pPr>
        <w:rPr>
          <w:rFonts w:hint="eastAsia"/>
          <w:lang w:eastAsia="zh"/>
          <w:woUserID w:val="1"/>
        </w:rPr>
      </w:pPr>
    </w:p>
    <w:p w14:paraId="70802CBE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借服饰传递白族文化，以现代设计语言诠释传统符号，在保留文化内核同时，赋予新时尚活力，让古老文化走进当下生活，成为连接传统与现代的时尚载体，助力民族文化传播与传承 。</w:t>
      </w:r>
      <w:bookmarkStart w:id="0" w:name="_GoBack"/>
      <w:r>
        <w:rPr>
          <w:rFonts w:hint="eastAsia"/>
          <w:lang w:eastAsia="zh"/>
          <w:woUserID w:val="1"/>
        </w:rPr>
        <w:drawing>
          <wp:inline distT="0" distB="0" distL="114300" distR="114300">
            <wp:extent cx="5260340" cy="3655060"/>
            <wp:effectExtent l="0" t="0" r="165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B8BF31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WWO_wpscloud_20250605154722-c1ee60194f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terms:modified xsi:type="dcterms:W3CDTF">2025-06-21T18:10:46Z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2052-12.9.0.21577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4F9DD22475936A132685566817086A5F_43</vt:lpwstr>
  </property>
</Properties>
</file>